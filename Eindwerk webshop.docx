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04" w:rsidRDefault="00021C04">
      <w:bookmarkStart w:id="0" w:name="_GoBack"/>
      <w:bookmarkEnd w:id="0"/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Tr="00745C53">
        <w:trPr>
          <w:trHeight w:val="14130"/>
        </w:trPr>
        <w:tc>
          <w:tcPr>
            <w:tcW w:w="12229" w:type="dxa"/>
          </w:tcPr>
          <w:p w:rsidR="00021C04" w:rsidRDefault="00D76AB2" w:rsidP="00745C53">
            <w:pPr>
              <w:ind w:left="720"/>
              <w:jc w:val="right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D12CF8A" wp14:editId="05B0C205">
                      <wp:extent cx="6700996" cy="9020175"/>
                      <wp:effectExtent l="0" t="0" r="5080" b="9525"/>
                      <wp:docPr id="9" name="Groep 9" descr="Titel en tekst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0996" cy="9020175"/>
                                <a:chOff x="112428" y="2546454"/>
                                <a:chExt cx="6700996" cy="8316362"/>
                              </a:xfrm>
                            </wpg:grpSpPr>
                            <wps:wsp>
                              <wps:cNvPr id="7" name="Tekstvak 7"/>
                              <wps:cNvSpPr txBox="1"/>
                              <wps:spPr>
                                <a:xfrm>
                                  <a:off x="112428" y="9908274"/>
                                  <a:ext cx="3438525" cy="9545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Pr="00745C53" w:rsidRDefault="00C4753E" w:rsidP="00C4753E">
                                    <w:pPr>
                                      <w:pStyle w:val="Kop1"/>
                                      <w:ind w:left="72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bidi="nl-NL"/>
                                      </w:rPr>
                                      <w:t>Jan Van den Bogaert</w:t>
                                    </w:r>
                                  </w:p>
                                  <w:p w:rsidR="00D76AB2" w:rsidRPr="00745C53" w:rsidRDefault="00C4753E" w:rsidP="00C4753E">
                                    <w:pPr>
                                      <w:pStyle w:val="Kop2"/>
                                      <w:ind w:left="72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bidi="nl-NL"/>
                                      </w:rPr>
                                      <w:t>2021-2022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kstvak 6"/>
                              <wps:cNvSpPr txBox="1"/>
                              <wps:spPr>
                                <a:xfrm>
                                  <a:off x="2163313" y="2546454"/>
                                  <a:ext cx="4650111" cy="4353636"/>
                                </a:xfrm>
                                <a:prstGeom prst="teardrop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4753E" w:rsidRDefault="00C4753E" w:rsidP="00C4753E">
                                    <w:pPr>
                                      <w:pStyle w:val="Ondertitel"/>
                                      <w:ind w:left="0"/>
                                      <w:jc w:val="right"/>
                                      <w:rPr>
                                        <w:b/>
                                        <w:color w:val="595959" w:themeColor="text1" w:themeTint="A6"/>
                                      </w:rPr>
                                    </w:pPr>
                                  </w:p>
                                  <w:p w:rsidR="00C4753E" w:rsidRDefault="00C4753E" w:rsidP="00C4753E">
                                    <w:pPr>
                                      <w:pStyle w:val="Ondertitel"/>
                                      <w:ind w:left="0"/>
                                      <w:jc w:val="right"/>
                                      <w:rPr>
                                        <w:b/>
                                        <w:color w:val="595959" w:themeColor="text1" w:themeTint="A6"/>
                                      </w:rPr>
                                    </w:pPr>
                                  </w:p>
                                  <w:p w:rsidR="00104080" w:rsidRPr="00C4753E" w:rsidRDefault="00C4753E" w:rsidP="00C4753E">
                                    <w:pPr>
                                      <w:pStyle w:val="Ondertitel"/>
                                      <w:ind w:left="0"/>
                                      <w:jc w:val="right"/>
                                      <w:rPr>
                                        <w:b/>
                                        <w:color w:val="595959" w:themeColor="text1" w:themeTint="A6"/>
                                        <w:szCs w:val="48"/>
                                        <w:lang w:val="en-US"/>
                                      </w:rPr>
                                    </w:pPr>
                                    <w:r w:rsidRPr="00C4753E">
                                      <w:rPr>
                                        <w:b/>
                                        <w:color w:val="595959" w:themeColor="text1" w:themeTint="A6"/>
                                        <w:szCs w:val="48"/>
                                        <w:lang w:val="en-US"/>
                                      </w:rPr>
                                      <w:t>Full Stack Developer</w:t>
                                    </w:r>
                                  </w:p>
                                  <w:p w:rsidR="00C4753E" w:rsidRPr="00C4753E" w:rsidRDefault="00C4753E" w:rsidP="00C4753E">
                                    <w:pPr>
                                      <w:pStyle w:val="Ondertitel"/>
                                      <w:ind w:left="0"/>
                                      <w:jc w:val="right"/>
                                      <w:rPr>
                                        <w:color w:val="595959" w:themeColor="text1" w:themeTint="A6"/>
                                        <w:lang w:val="en-US" w:bidi="nl-NL"/>
                                      </w:rPr>
                                    </w:pPr>
                                    <w:r w:rsidRPr="00C4753E">
                                      <w:rPr>
                                        <w:color w:val="595959" w:themeColor="text1" w:themeTint="A6"/>
                                        <w:lang w:val="en-US" w:bidi="nl-NL"/>
                                      </w:rPr>
                                      <w:t xml:space="preserve">Eindwerk </w:t>
                                    </w:r>
                                  </w:p>
                                  <w:p w:rsidR="00C4753E" w:rsidRPr="00C4753E" w:rsidRDefault="00C4753E" w:rsidP="00C4753E">
                                    <w:pPr>
                                      <w:pStyle w:val="Ondertitel"/>
                                      <w:ind w:left="0"/>
                                      <w:jc w:val="right"/>
                                      <w:rPr>
                                        <w:color w:val="595959" w:themeColor="text1" w:themeTint="A6"/>
                                        <w:sz w:val="96"/>
                                        <w:szCs w:val="96"/>
                                        <w:lang w:val="en-US" w:bidi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96"/>
                                        <w:szCs w:val="96"/>
                                        <w:lang w:val="en-US" w:bidi="nl-NL"/>
                                      </w:rPr>
                                      <w:t>Web S</w:t>
                                    </w:r>
                                    <w:r w:rsidRPr="00C4753E">
                                      <w:rPr>
                                        <w:color w:val="595959" w:themeColor="text1" w:themeTint="A6"/>
                                        <w:sz w:val="96"/>
                                        <w:szCs w:val="96"/>
                                        <w:lang w:val="en-US" w:bidi="nl-NL"/>
                                      </w:rPr>
                                      <w:t>hop</w:t>
                                    </w:r>
                                  </w:p>
                                  <w:p w:rsidR="00C4753E" w:rsidRPr="00C4753E" w:rsidRDefault="00C4753E" w:rsidP="00C4753E">
                                    <w:pPr>
                                      <w:rPr>
                                        <w:lang w:val="en-US" w:bidi="nl-N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2CF8A" id="Groep 9" o:spid="_x0000_s1026" alt="Titel en tekst&#10;" style="width:527.65pt;height:710.25pt;mso-position-horizontal-relative:char;mso-position-vertical-relative:line" coordorigin="1124,25464" coordsize="67009,8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vak 7" o:spid="_x0000_s1027" type="#_x0000_t202" style="position:absolute;left:1124;top:99082;width:34385;height:9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2BsQA&#10;AADaAAAADwAAAGRycy9kb3ducmV2LnhtbESP3WrCQBSE7wXfYTlC78xGiz9N3QRRiha0RVt6fcie&#10;JsHs2ZDdatqn7wqCl8PMfMMsss7U4kytqywrGEUxCOLc6ooLBZ8fL8M5COeRNdaWScEvOcjSfm+B&#10;ibYXPtD56AsRIOwSVFB63yRSurwkgy6yDXHwvm1r0AfZFlK3eAlwU8txHE+lwYrDQokNrUrKT8cf&#10;o+Dr0bx36/3mbzt53T3pN3IFo1PqYdAtn0F46vw9fGtvtYIZXK+EG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VtgbEAAAA2gAAAA8AAAAAAAAAAAAAAAAAmAIAAGRycy9k&#10;b3ducmV2LnhtbFBLBQYAAAAABAAEAPUAAACJAwAAAAA=&#10;" fillcolor="black [3213]" stroked="f" strokeweight=".5pt">
                        <v:textbox>
                          <w:txbxContent>
                            <w:p w:rsidR="00D76AB2" w:rsidRPr="00745C53" w:rsidRDefault="00C4753E" w:rsidP="00C4753E">
                              <w:pPr>
                                <w:pStyle w:val="Kop1"/>
                                <w:ind w:left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bidi="nl-NL"/>
                                </w:rPr>
                                <w:t>Jan Van den Bogaert</w:t>
                              </w:r>
                            </w:p>
                            <w:p w:rsidR="00D76AB2" w:rsidRPr="00745C53" w:rsidRDefault="00C4753E" w:rsidP="00C4753E">
                              <w:pPr>
                                <w:pStyle w:val="Kop2"/>
                                <w:ind w:left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bidi="nl-NL"/>
                                </w:rPr>
                                <w:t>2021-2022</w:t>
                              </w:r>
                            </w:p>
                          </w:txbxContent>
                        </v:textbox>
                      </v:shape>
                      <v:shape id="Tekstvak 6" o:spid="_x0000_s1028" style="position:absolute;left:21633;top:25464;width:46501;height:43536;visibility:visible;mso-wrap-style:square;v-text-anchor:top" coordsize="4650111,43536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LjbsAA&#10;AADaAAAADwAAAGRycy9kb3ducmV2LnhtbESPQYvCMBSE74L/ITzBm6auIFKNIoLY08J29+Lt0Tzb&#10;YvNSk9jWf78RBI/DzHzDbPeDaURHzteWFSzmCQjiwuqaSwV/v6fZGoQPyBoby6TgSR72u/Foi6m2&#10;Pf9Ql4dSRAj7FBVUIbSplL6oyKCf25Y4elfrDIYoXSm1wz7CTSO/kmQlDdYcFyps6VhRccsfRsH5&#10;0VNn+mVxyXKX3ZPn4vx9a5SaTobDBkSgIXzC73amFazgdSXeAL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LjbsAAAADaAAAADwAAAAAAAAAAAAAAAACYAgAAZHJzL2Rvd25y&#10;ZXYueG1sUEsFBgAAAAAEAAQA9QAAAIUDAAAAAA==&#10;" adj="-11796480,,5400" path="m,2176818c,974595,1040963,,2325056,l4650111,r,2176818c4650111,3379041,3609148,4353636,2325055,4353636,1040962,4353636,-1,3379041,-1,2176818r1,xe" fillcolor="#ffc000 [3207]" stroked="f" strokeweight=".5pt">
                        <v:stroke joinstyle="miter"/>
                        <v:formulas/>
                        <v:path arrowok="t" o:connecttype="custom" o:connectlocs="0,2176818;2325056,0;4650111,0;4650111,2176818;2325055,4353636;-1,2176818;0,2176818" o:connectangles="0,0,0,0,0,0,0" textboxrect="0,0,4650111,4353636"/>
                        <v:textbox>
                          <w:txbxContent>
                            <w:p w:rsidR="00C4753E" w:rsidRDefault="00C4753E" w:rsidP="00C4753E">
                              <w:pPr>
                                <w:pStyle w:val="Ondertitel"/>
                                <w:ind w:left="0"/>
                                <w:jc w:val="right"/>
                                <w:rPr>
                                  <w:b/>
                                  <w:color w:val="595959" w:themeColor="text1" w:themeTint="A6"/>
                                </w:rPr>
                              </w:pPr>
                            </w:p>
                            <w:p w:rsidR="00C4753E" w:rsidRDefault="00C4753E" w:rsidP="00C4753E">
                              <w:pPr>
                                <w:pStyle w:val="Ondertitel"/>
                                <w:ind w:left="0"/>
                                <w:jc w:val="right"/>
                                <w:rPr>
                                  <w:b/>
                                  <w:color w:val="595959" w:themeColor="text1" w:themeTint="A6"/>
                                </w:rPr>
                              </w:pPr>
                            </w:p>
                            <w:p w:rsidR="00104080" w:rsidRPr="00C4753E" w:rsidRDefault="00C4753E" w:rsidP="00C4753E">
                              <w:pPr>
                                <w:pStyle w:val="Ondertitel"/>
                                <w:ind w:left="0"/>
                                <w:jc w:val="right"/>
                                <w:rPr>
                                  <w:b/>
                                  <w:color w:val="595959" w:themeColor="text1" w:themeTint="A6"/>
                                  <w:szCs w:val="48"/>
                                  <w:lang w:val="en-US"/>
                                </w:rPr>
                              </w:pPr>
                              <w:r w:rsidRPr="00C4753E">
                                <w:rPr>
                                  <w:b/>
                                  <w:color w:val="595959" w:themeColor="text1" w:themeTint="A6"/>
                                  <w:szCs w:val="48"/>
                                  <w:lang w:val="en-US"/>
                                </w:rPr>
                                <w:t>Full Stack Developer</w:t>
                              </w:r>
                            </w:p>
                            <w:p w:rsidR="00C4753E" w:rsidRPr="00C4753E" w:rsidRDefault="00C4753E" w:rsidP="00C4753E">
                              <w:pPr>
                                <w:pStyle w:val="Ondertitel"/>
                                <w:ind w:left="0"/>
                                <w:jc w:val="right"/>
                                <w:rPr>
                                  <w:color w:val="595959" w:themeColor="text1" w:themeTint="A6"/>
                                  <w:lang w:val="en-US" w:bidi="nl-NL"/>
                                </w:rPr>
                              </w:pPr>
                              <w:proofErr w:type="spellStart"/>
                              <w:r w:rsidRPr="00C4753E">
                                <w:rPr>
                                  <w:color w:val="595959" w:themeColor="text1" w:themeTint="A6"/>
                                  <w:lang w:val="en-US" w:bidi="nl-NL"/>
                                </w:rPr>
                                <w:t>Eindwerk</w:t>
                              </w:r>
                              <w:proofErr w:type="spellEnd"/>
                              <w:r w:rsidRPr="00C4753E">
                                <w:rPr>
                                  <w:color w:val="595959" w:themeColor="text1" w:themeTint="A6"/>
                                  <w:lang w:val="en-US" w:bidi="nl-NL"/>
                                </w:rPr>
                                <w:t xml:space="preserve"> </w:t>
                              </w:r>
                            </w:p>
                            <w:p w:rsidR="00C4753E" w:rsidRPr="00C4753E" w:rsidRDefault="00C4753E" w:rsidP="00C4753E">
                              <w:pPr>
                                <w:pStyle w:val="Ondertitel"/>
                                <w:ind w:left="0"/>
                                <w:jc w:val="right"/>
                                <w:rPr>
                                  <w:color w:val="595959" w:themeColor="text1" w:themeTint="A6"/>
                                  <w:sz w:val="96"/>
                                  <w:szCs w:val="96"/>
                                  <w:lang w:val="en-US" w:bidi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96"/>
                                  <w:szCs w:val="96"/>
                                  <w:lang w:val="en-US" w:bidi="nl-NL"/>
                                </w:rPr>
                                <w:t>Web S</w:t>
                              </w:r>
                              <w:r w:rsidRPr="00C4753E">
                                <w:rPr>
                                  <w:color w:val="595959" w:themeColor="text1" w:themeTint="A6"/>
                                  <w:sz w:val="96"/>
                                  <w:szCs w:val="96"/>
                                  <w:lang w:val="en-US" w:bidi="nl-NL"/>
                                </w:rPr>
                                <w:t>hop</w:t>
                              </w:r>
                            </w:p>
                            <w:p w:rsidR="00C4753E" w:rsidRPr="00C4753E" w:rsidRDefault="00C4753E" w:rsidP="00C4753E">
                              <w:pPr>
                                <w:rPr>
                                  <w:lang w:val="en-US" w:bidi="nl-NL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:rsidTr="00A1111B">
        <w:trPr>
          <w:trHeight w:val="900"/>
        </w:trPr>
        <w:tc>
          <w:tcPr>
            <w:tcW w:w="12229" w:type="dxa"/>
            <w:vAlign w:val="bottom"/>
          </w:tcPr>
          <w:p w:rsidR="00A1111B" w:rsidRDefault="00A1111B" w:rsidP="00A1111B">
            <w:pPr>
              <w:ind w:left="720"/>
              <w:jc w:val="right"/>
            </w:pPr>
          </w:p>
        </w:tc>
      </w:tr>
    </w:tbl>
    <w:p w:rsidR="00745C53" w:rsidRDefault="00745C53"/>
    <w:p w:rsidR="000B4502" w:rsidRDefault="000B4502"/>
    <w:p w:rsidR="006B788F" w:rsidRDefault="006B788F">
      <w:r>
        <w:br w:type="page"/>
      </w:r>
    </w:p>
    <w:tbl>
      <w:tblPr>
        <w:tblW w:w="11679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3489"/>
        <w:gridCol w:w="1700"/>
        <w:gridCol w:w="6490"/>
      </w:tblGrid>
      <w:tr w:rsidR="00515218" w:rsidTr="006B788F">
        <w:trPr>
          <w:trHeight w:val="2970"/>
        </w:trPr>
        <w:tc>
          <w:tcPr>
            <w:tcW w:w="5189" w:type="dxa"/>
            <w:gridSpan w:val="2"/>
          </w:tcPr>
          <w:p w:rsidR="00515218" w:rsidRDefault="00515218" w:rsidP="000B4502"/>
        </w:tc>
        <w:tc>
          <w:tcPr>
            <w:tcW w:w="6490" w:type="dxa"/>
          </w:tcPr>
          <w:p w:rsidR="00515218" w:rsidRDefault="00515218" w:rsidP="00962CE6">
            <w:pPr>
              <w:ind w:right="915"/>
            </w:pPr>
          </w:p>
        </w:tc>
      </w:tr>
      <w:tr w:rsidR="000B4502" w:rsidTr="00D86614">
        <w:trPr>
          <w:trHeight w:val="8604"/>
        </w:trPr>
        <w:tc>
          <w:tcPr>
            <w:tcW w:w="3489" w:type="dxa"/>
          </w:tcPr>
          <w:p w:rsidR="000B4502" w:rsidRDefault="000B4502"/>
        </w:tc>
        <w:tc>
          <w:tcPr>
            <w:tcW w:w="8190" w:type="dxa"/>
            <w:gridSpan w:val="2"/>
          </w:tcPr>
          <w:p w:rsidR="000B4502" w:rsidRDefault="006B788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-1516380</wp:posOffset>
                      </wp:positionH>
                      <wp:positionV relativeFrom="paragraph">
                        <wp:posOffset>76200</wp:posOffset>
                      </wp:positionV>
                      <wp:extent cx="5924550" cy="7172325"/>
                      <wp:effectExtent l="0" t="0" r="19050" b="28575"/>
                      <wp:wrapNone/>
                      <wp:docPr id="2" name="Tekstva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4550" cy="7172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0D20" w:rsidRDefault="00730D20" w:rsidP="00730D20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</w:pPr>
                                </w:p>
                                <w:p w:rsidR="005E019C" w:rsidRDefault="00730D20" w:rsidP="00730D20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</w:pPr>
                                  <w:r w:rsidRPr="00730D20"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  <w:t>Inleiding</w:t>
                                  </w:r>
                                </w:p>
                                <w:p w:rsidR="006B788F" w:rsidRPr="006B788F" w:rsidRDefault="006B788F" w:rsidP="006B788F">
                                  <w:pPr>
                                    <w:ind w:left="720"/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  <w:lang w:val="nl-BE"/>
                                    </w:rPr>
                                  </w:pPr>
                                </w:p>
                                <w:p w:rsidR="006B788F" w:rsidRPr="006B788F" w:rsidRDefault="006B788F" w:rsidP="006B788F">
                                  <w:pPr>
                                    <w:ind w:left="720"/>
                                    <w:jc w:val="center"/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  <w:lang w:val="nl-BE"/>
                                    </w:rPr>
                                  </w:pPr>
                                </w:p>
                                <w:p w:rsidR="00AC7E0E" w:rsidRPr="00AC7E0E" w:rsidRDefault="006B788F" w:rsidP="006B788F">
                                  <w:pPr>
                                    <w:pStyle w:val="Lijstalinea"/>
                                    <w:numPr>
                                      <w:ilvl w:val="0"/>
                                      <w:numId w:val="1"/>
                                    </w:numPr>
                                    <w:spacing w:line="480" w:lineRule="auto"/>
                                    <w:ind w:left="2520"/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Voorwoord</w:t>
                                  </w:r>
                                </w:p>
                                <w:p w:rsidR="00AC7E0E" w:rsidRPr="00AC7E0E" w:rsidRDefault="006B788F" w:rsidP="006B788F">
                                  <w:pPr>
                                    <w:pStyle w:val="Lijstalinea"/>
                                    <w:numPr>
                                      <w:ilvl w:val="0"/>
                                      <w:numId w:val="1"/>
                                    </w:numPr>
                                    <w:spacing w:line="480" w:lineRule="auto"/>
                                    <w:ind w:left="2520"/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Scope</w:t>
                                  </w:r>
                                </w:p>
                                <w:p w:rsidR="00AC7E0E" w:rsidRPr="00AC7E0E" w:rsidRDefault="006B788F" w:rsidP="006B788F">
                                  <w:pPr>
                                    <w:pStyle w:val="Lijstalinea"/>
                                    <w:numPr>
                                      <w:ilvl w:val="0"/>
                                      <w:numId w:val="1"/>
                                    </w:numPr>
                                    <w:spacing w:line="480" w:lineRule="auto"/>
                                    <w:ind w:left="2520"/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Database Model</w:t>
                                  </w:r>
                                </w:p>
                                <w:p w:rsidR="00AC7E0E" w:rsidRPr="00AC7E0E" w:rsidRDefault="006B788F" w:rsidP="006B788F">
                                  <w:pPr>
                                    <w:pStyle w:val="Lijstalinea"/>
                                    <w:numPr>
                                      <w:ilvl w:val="0"/>
                                      <w:numId w:val="1"/>
                                    </w:numPr>
                                    <w:spacing w:line="480" w:lineRule="auto"/>
                                    <w:ind w:left="2520"/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K</w:t>
                                  </w:r>
                                  <w:r w:rsidR="009854CE" w:rsidRPr="009854CE"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  <w:lang w:val="nl-BE"/>
                                    </w:rPr>
                                    <w:t>ostprijsberekening</w:t>
                                  </w:r>
                                </w:p>
                                <w:p w:rsidR="00730D20" w:rsidRDefault="00730D20" w:rsidP="00730D20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</w:pPr>
                                </w:p>
                                <w:p w:rsidR="00730D20" w:rsidRDefault="00730D20" w:rsidP="00730D20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</w:pPr>
                                </w:p>
                                <w:p w:rsidR="00730D20" w:rsidRPr="00730D20" w:rsidRDefault="00730D20" w:rsidP="00730D20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  <w:lang w:val="nl-B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kstvak 2" o:spid="_x0000_s1029" type="#_x0000_t202" style="position:absolute;margin-left:-119.4pt;margin-top:6pt;width:466.5pt;height:56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" fillcolor="white [3201]" strokecolor="white [3212]" strokeweight=".5pt">
                      <v:textbox>
                        <w:txbxContent>
                          <w:p w:rsidR="00730D20" w:rsidRDefault="00730D20" w:rsidP="00730D20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5E019C" w:rsidRDefault="00730D20" w:rsidP="00730D20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  <w:r w:rsidRPr="00730D20"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  <w:t>Inleiding</w:t>
                            </w:r>
                          </w:p>
                          <w:p w:rsidR="006B788F" w:rsidRPr="006B788F" w:rsidRDefault="006B788F" w:rsidP="006B788F">
                            <w:pPr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6B788F" w:rsidRPr="006B788F" w:rsidRDefault="006B788F" w:rsidP="006B788F">
                            <w:pPr>
                              <w:ind w:left="720"/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nl-BE"/>
                              </w:rPr>
                            </w:pPr>
                          </w:p>
                          <w:p w:rsidR="00AC7E0E" w:rsidRPr="00AC7E0E" w:rsidRDefault="006B788F" w:rsidP="006B788F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2520"/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Voorwoord</w:t>
                            </w:r>
                          </w:p>
                          <w:p w:rsidR="00AC7E0E" w:rsidRPr="00AC7E0E" w:rsidRDefault="006B788F" w:rsidP="006B788F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2520"/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Scope</w:t>
                            </w:r>
                          </w:p>
                          <w:p w:rsidR="00AC7E0E" w:rsidRPr="00AC7E0E" w:rsidRDefault="006B788F" w:rsidP="006B788F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2520"/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Database Model</w:t>
                            </w:r>
                          </w:p>
                          <w:p w:rsidR="00AC7E0E" w:rsidRPr="00AC7E0E" w:rsidRDefault="006B788F" w:rsidP="006B788F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2520"/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K</w:t>
                            </w:r>
                            <w:r w:rsidR="009854CE" w:rsidRPr="009854CE">
                              <w:rPr>
                                <w:rFonts w:asciiTheme="majorHAnsi" w:hAnsiTheme="majorHAnsi"/>
                                <w:sz w:val="44"/>
                                <w:szCs w:val="44"/>
                                <w:lang w:val="nl-BE"/>
                              </w:rPr>
                              <w:t>ostprijsberekening</w:t>
                            </w:r>
                          </w:p>
                          <w:p w:rsidR="00730D20" w:rsidRDefault="00730D20" w:rsidP="00730D20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730D20" w:rsidRDefault="00730D20" w:rsidP="00730D20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730D20" w:rsidRPr="00730D20" w:rsidRDefault="00730D20" w:rsidP="00730D20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4502" w:rsidTr="006B788F">
        <w:trPr>
          <w:trHeight w:val="2727"/>
        </w:trPr>
        <w:tc>
          <w:tcPr>
            <w:tcW w:w="11679" w:type="dxa"/>
            <w:gridSpan w:val="3"/>
            <w:vAlign w:val="center"/>
          </w:tcPr>
          <w:p w:rsidR="000B4502" w:rsidRPr="000B4502" w:rsidRDefault="000B4502" w:rsidP="00D86614">
            <w:pPr>
              <w:ind w:left="720"/>
            </w:pPr>
          </w:p>
        </w:tc>
      </w:tr>
      <w:tr w:rsidR="00A1111B" w:rsidTr="006B788F">
        <w:trPr>
          <w:trHeight w:val="630"/>
        </w:trPr>
        <w:tc>
          <w:tcPr>
            <w:tcW w:w="11679" w:type="dxa"/>
            <w:gridSpan w:val="3"/>
            <w:vAlign w:val="bottom"/>
          </w:tcPr>
          <w:p w:rsidR="00A1111B" w:rsidRDefault="00A1111B" w:rsidP="00962CE6">
            <w:pPr>
              <w:ind w:left="720" w:right="1020"/>
              <w:jc w:val="right"/>
            </w:pPr>
          </w:p>
        </w:tc>
      </w:tr>
    </w:tbl>
    <w:p w:rsidR="006B788F" w:rsidRDefault="006B788F"/>
    <w:p w:rsidR="006B788F" w:rsidRDefault="006B788F">
      <w:pPr>
        <w:spacing w:line="259" w:lineRule="auto"/>
      </w:pPr>
      <w:r>
        <w:br w:type="page"/>
      </w:r>
    </w:p>
    <w:p w:rsidR="00E51378" w:rsidRDefault="00E51378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F3B7E" wp14:editId="5B4A01B3">
                <wp:simplePos x="0" y="0"/>
                <wp:positionH relativeFrom="column">
                  <wp:posOffset>815546</wp:posOffset>
                </wp:positionH>
                <wp:positionV relativeFrom="paragraph">
                  <wp:posOffset>963827</wp:posOffset>
                </wp:positionV>
                <wp:extent cx="5924550" cy="9119287"/>
                <wp:effectExtent l="0" t="0" r="19050" b="2476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9119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P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</w:pPr>
                            <w:r w:rsidRPr="00E51378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  <w:t>Voorwoord</w:t>
                            </w:r>
                          </w:p>
                          <w:p w:rsidR="00E51378" w:rsidRPr="006B788F" w:rsidRDefault="00E51378" w:rsidP="00E51378">
                            <w:pPr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:rsidR="00E51378" w:rsidRPr="006B788F" w:rsidRDefault="00E51378" w:rsidP="00E51378">
                            <w:pPr>
                              <w:ind w:left="720"/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nl-BE"/>
                              </w:rPr>
                            </w:pPr>
                          </w:p>
                          <w:p w:rsid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Pr="00730D20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3B7E" id="Tekstvak 1" o:spid="_x0000_s1030" type="#_x0000_t202" style="position:absolute;margin-left:64.2pt;margin-top:75.9pt;width:466.5pt;height:7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" fillcolor="white [3201]" strokecolor="white [3212]" strokeweight=".5pt">
                <v:textbox>
                  <w:txbxContent>
                    <w:p w:rsid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P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</w:pPr>
                      <w:r w:rsidRPr="00E51378"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  <w:t>Voorwoord</w:t>
                      </w:r>
                    </w:p>
                    <w:p w:rsidR="00E51378" w:rsidRPr="006B788F" w:rsidRDefault="00E51378" w:rsidP="00E51378">
                      <w:pPr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nl-BE"/>
                        </w:rPr>
                      </w:pPr>
                    </w:p>
                    <w:p w:rsidR="00E51378" w:rsidRPr="006B788F" w:rsidRDefault="00E51378" w:rsidP="00E51378">
                      <w:pPr>
                        <w:ind w:left="720"/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  <w:lang w:val="nl-BE"/>
                        </w:rPr>
                      </w:pPr>
                    </w:p>
                    <w:p w:rsid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Pr="00730D20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Pr="00E51378" w:rsidRDefault="00E51378" w:rsidP="00E51378"/>
    <w:p w:rsidR="00E51378" w:rsidRDefault="00E51378" w:rsidP="00E51378">
      <w:pPr>
        <w:tabs>
          <w:tab w:val="left" w:pos="1946"/>
        </w:tabs>
      </w:pPr>
      <w:r>
        <w:tab/>
      </w:r>
    </w:p>
    <w:p w:rsidR="00E51378" w:rsidRDefault="00E51378">
      <w:pPr>
        <w:spacing w:line="259" w:lineRule="auto"/>
      </w:pPr>
      <w:r>
        <w:lastRenderedPageBreak/>
        <w:br w:type="page"/>
      </w:r>
    </w:p>
    <w:p w:rsidR="00E51378" w:rsidRDefault="00E51378" w:rsidP="00E51378">
      <w:pPr>
        <w:tabs>
          <w:tab w:val="left" w:pos="1946"/>
        </w:tabs>
      </w:pPr>
    </w:p>
    <w:p w:rsidR="00E51378" w:rsidRDefault="00E51378">
      <w:pPr>
        <w:spacing w:line="259" w:lineRule="auto"/>
      </w:pPr>
      <w:r>
        <w:br w:type="page"/>
      </w:r>
    </w:p>
    <w:p w:rsidR="00392FA9" w:rsidRPr="00E51378" w:rsidRDefault="00E51378" w:rsidP="00E51378">
      <w:pPr>
        <w:tabs>
          <w:tab w:val="left" w:pos="1946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1545F" wp14:editId="452E7F00">
                <wp:simplePos x="0" y="0"/>
                <wp:positionH relativeFrom="margin">
                  <wp:align>center</wp:align>
                </wp:positionH>
                <wp:positionV relativeFrom="paragraph">
                  <wp:posOffset>766119</wp:posOffset>
                </wp:positionV>
                <wp:extent cx="5924550" cy="9119287"/>
                <wp:effectExtent l="0" t="0" r="19050" b="247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9119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Pr="00E51378" w:rsidRDefault="00E51378" w:rsidP="00E51378">
                            <w:pPr>
                              <w:pStyle w:val="Lijstalinea"/>
                              <w:spacing w:line="480" w:lineRule="auto"/>
                              <w:ind w:left="0"/>
                              <w:jc w:val="center"/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</w:pPr>
                            <w:r w:rsidRPr="00E51378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nl-BE"/>
                              </w:rPr>
                              <w:t>Kostprijsberekening</w:t>
                            </w:r>
                          </w:p>
                          <w:p w:rsidR="00E51378" w:rsidRPr="006B788F" w:rsidRDefault="00E51378" w:rsidP="00237722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  <w:lang w:val="nl-BE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6157997" cy="4848125"/>
                                  <wp:effectExtent l="0" t="0" r="0" b="0"/>
                                  <wp:docPr id="5" name="Afbeelding 5" descr="https://i.gyazo.com/ddceeb46b844e79798e9604686180b9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ttps://i.gyazo.com/ddceeb46b844e79798e9604686180b9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124" cy="4886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1378" w:rsidRP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  <w:p w:rsidR="00E51378" w:rsidRPr="00730D20" w:rsidRDefault="00E51378" w:rsidP="00E51378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  <w:szCs w:val="9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545F" id="Tekstvak 4" o:spid="_x0000_s1031" type="#_x0000_t202" style="position:absolute;margin-left:0;margin-top:60.3pt;width:466.5pt;height:718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" fillcolor="white [3201]" strokecolor="white [3212]" strokeweight=".5pt">
                <v:textbox>
                  <w:txbxContent>
                    <w:p w:rsid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Pr="00E51378" w:rsidRDefault="00E51378" w:rsidP="00E51378">
                      <w:pPr>
                        <w:pStyle w:val="Lijstalinea"/>
                        <w:spacing w:line="480" w:lineRule="auto"/>
                        <w:ind w:left="0"/>
                        <w:jc w:val="center"/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</w:pPr>
                      <w:r w:rsidRPr="00E51378">
                        <w:rPr>
                          <w:rFonts w:asciiTheme="majorHAnsi" w:hAnsiTheme="majorHAnsi"/>
                          <w:sz w:val="72"/>
                          <w:szCs w:val="72"/>
                          <w:lang w:val="nl-BE"/>
                        </w:rPr>
                        <w:t>Kostprijsberekening</w:t>
                      </w:r>
                    </w:p>
                    <w:p w:rsidR="00E51378" w:rsidRPr="006B788F" w:rsidRDefault="00E51378" w:rsidP="00237722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  <w:lang w:val="nl-BE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6157997" cy="4848125"/>
                            <wp:effectExtent l="0" t="0" r="0" b="0"/>
                            <wp:docPr id="5" name="Afbeelding 5" descr="https://i.gyazo.com/ddceeb46b844e79798e9604686180b9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ttps://i.gyazo.com/ddceeb46b844e79798e9604686180b9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124" cy="4886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1378" w:rsidRP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b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  <w:p w:rsidR="00E51378" w:rsidRPr="00730D20" w:rsidRDefault="00E51378" w:rsidP="00E51378">
                      <w:pPr>
                        <w:jc w:val="center"/>
                        <w:rPr>
                          <w:rFonts w:asciiTheme="majorHAnsi" w:hAnsiTheme="majorHAnsi"/>
                          <w:sz w:val="96"/>
                          <w:szCs w:val="96"/>
                          <w:lang w:val="nl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92FA9" w:rsidRPr="00E51378" w:rsidSect="00A25F0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3809"/>
    <w:multiLevelType w:val="hybridMultilevel"/>
    <w:tmpl w:val="82E2778A"/>
    <w:lvl w:ilvl="0" w:tplc="0813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3E"/>
    <w:rsid w:val="00021C04"/>
    <w:rsid w:val="000B4502"/>
    <w:rsid w:val="00104080"/>
    <w:rsid w:val="00142563"/>
    <w:rsid w:val="00237722"/>
    <w:rsid w:val="00392FA9"/>
    <w:rsid w:val="00515218"/>
    <w:rsid w:val="005E019C"/>
    <w:rsid w:val="006B788F"/>
    <w:rsid w:val="00714AA5"/>
    <w:rsid w:val="00730D20"/>
    <w:rsid w:val="00745C53"/>
    <w:rsid w:val="0083600B"/>
    <w:rsid w:val="00962CE6"/>
    <w:rsid w:val="009854CE"/>
    <w:rsid w:val="00A1111B"/>
    <w:rsid w:val="00A25F03"/>
    <w:rsid w:val="00AC7E0E"/>
    <w:rsid w:val="00BB13BB"/>
    <w:rsid w:val="00C4753E"/>
    <w:rsid w:val="00CC6D31"/>
    <w:rsid w:val="00D4738C"/>
    <w:rsid w:val="00D54BAA"/>
    <w:rsid w:val="00D76AB2"/>
    <w:rsid w:val="00D86614"/>
    <w:rsid w:val="00E51378"/>
    <w:rsid w:val="00E5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6BE74-C7C0-4B55-A7E9-2C48A507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86614"/>
    <w:pPr>
      <w:spacing w:line="240" w:lineRule="auto"/>
    </w:pPr>
    <w:rPr>
      <w:sz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10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4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04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86614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6614"/>
    <w:rPr>
      <w:rFonts w:asciiTheme="majorHAnsi" w:eastAsiaTheme="majorEastAsia" w:hAnsiTheme="majorHAnsi" w:cstheme="majorBidi"/>
      <w:spacing w:val="-10"/>
      <w:kern w:val="28"/>
      <w:sz w:val="74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Kop1Char">
    <w:name w:val="Kop 1 Char"/>
    <w:basedOn w:val="Standaardalinea-lettertype"/>
    <w:link w:val="Kop1"/>
    <w:uiPriority w:val="9"/>
    <w:rsid w:val="00104080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04080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Geenafstand">
    <w:name w:val="No Spacing"/>
    <w:uiPriority w:val="1"/>
    <w:qFormat/>
    <w:rsid w:val="00D86614"/>
    <w:pPr>
      <w:spacing w:after="0" w:line="240" w:lineRule="auto"/>
    </w:pPr>
    <w:rPr>
      <w:sz w:val="21"/>
    </w:rPr>
  </w:style>
  <w:style w:type="character" w:customStyle="1" w:styleId="Kop3Char">
    <w:name w:val="Kop 3 Char"/>
    <w:basedOn w:val="Standaardalinea-lettertype"/>
    <w:link w:val="Kop3"/>
    <w:uiPriority w:val="9"/>
    <w:rsid w:val="001040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AC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AppData\Roaming\Microsoft\Templates\Rapport%20(thema%20Stedelij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Franklin Gothic Heavy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93ED3-7634-4240-8C41-901BECC5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Stedelijk).dotx</Template>
  <TotalTime>0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2</cp:revision>
  <dcterms:created xsi:type="dcterms:W3CDTF">2022-06-20T20:00:00Z</dcterms:created>
  <dcterms:modified xsi:type="dcterms:W3CDTF">2022-06-20T20:00:00Z</dcterms:modified>
</cp:coreProperties>
</file>